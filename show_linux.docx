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85" w:rsidRDefault="007E2085" w:rsidP="007E20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vagrant box add name </w:t>
      </w:r>
      <w:proofErr w:type="spellStart"/>
      <w:r>
        <w:t>url</w:t>
      </w:r>
      <w:proofErr w:type="spellEnd"/>
    </w:p>
    <w:p w:rsidR="007E2085" w:rsidRDefault="007E2085" w:rsidP="007E208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7E2085" w:rsidRDefault="007E2085" w:rsidP="007E2085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vagrant</w:t>
      </w:r>
      <w:proofErr w:type="gramEnd"/>
      <w:r>
        <w:rPr>
          <w:rFonts w:hint="eastAsia"/>
        </w:rPr>
        <w:t xml:space="preserve"> box add debian32 ./box/</w:t>
      </w:r>
      <w:r w:rsidRPr="007E2085">
        <w:t xml:space="preserve"> debian_squeeze_32.box</w:t>
      </w:r>
    </w:p>
    <w:p w:rsidR="007E2085" w:rsidRDefault="007E2085" w:rsidP="007E20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1C1B01" wp14:editId="5E4EFE3B">
            <wp:extent cx="1181100" cy="264122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2607" cy="26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85" w:rsidRDefault="007E2085" w:rsidP="007E20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vagrant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指定目录</w:t>
      </w:r>
    </w:p>
    <w:p w:rsidR="00D21444" w:rsidRDefault="00D21444" w:rsidP="007E208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: vagrant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debian32 ./</w:t>
      </w:r>
    </w:p>
    <w:p w:rsidR="007E2085" w:rsidRDefault="007E2085" w:rsidP="00D214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修改配置文件</w:t>
      </w:r>
    </w:p>
    <w:p w:rsidR="00D21444" w:rsidRDefault="00D21444" w:rsidP="00D21444">
      <w:r>
        <w:t># -*- mode: ruby -*-</w:t>
      </w:r>
    </w:p>
    <w:p w:rsidR="00D21444" w:rsidRDefault="00D21444" w:rsidP="00D21444">
      <w:r>
        <w:t xml:space="preserve"># </w:t>
      </w:r>
      <w:proofErr w:type="gramStart"/>
      <w:r>
        <w:t>vi</w:t>
      </w:r>
      <w:proofErr w:type="gramEnd"/>
      <w:r>
        <w:t xml:space="preserve">: set </w:t>
      </w:r>
      <w:proofErr w:type="spellStart"/>
      <w:r>
        <w:t>ft</w:t>
      </w:r>
      <w:proofErr w:type="spellEnd"/>
      <w:r>
        <w:t>=ruby :</w:t>
      </w:r>
    </w:p>
    <w:p w:rsidR="00D21444" w:rsidRDefault="00D21444" w:rsidP="00D21444"/>
    <w:p w:rsidR="00D21444" w:rsidRDefault="00D21444" w:rsidP="00D21444">
      <w:proofErr w:type="gramStart"/>
      <w:r>
        <w:t xml:space="preserve"># </w:t>
      </w:r>
      <w:proofErr w:type="spellStart"/>
      <w:r>
        <w:t>Vagrantfile</w:t>
      </w:r>
      <w:proofErr w:type="spellEnd"/>
      <w:r>
        <w:t xml:space="preserve"> API/syntax version.</w:t>
      </w:r>
      <w:proofErr w:type="gramEnd"/>
      <w:r>
        <w:t xml:space="preserve"> Don't touch unless you know what you're doing!</w:t>
      </w:r>
    </w:p>
    <w:p w:rsidR="00D21444" w:rsidRDefault="00D21444" w:rsidP="00D21444">
      <w:r>
        <w:t>VAGRANTFILE_API_VERSION = "2"</w:t>
      </w:r>
    </w:p>
    <w:p w:rsidR="00D21444" w:rsidRDefault="00D21444" w:rsidP="00D21444"/>
    <w:p w:rsidR="00D21444" w:rsidRDefault="00D21444" w:rsidP="00D21444">
      <w:proofErr w:type="spellStart"/>
      <w:proofErr w:type="gramStart"/>
      <w:r>
        <w:t>Vagrant.configure</w:t>
      </w:r>
      <w:proofErr w:type="spellEnd"/>
      <w:r>
        <w:t>(</w:t>
      </w:r>
      <w:proofErr w:type="gramEnd"/>
      <w:r>
        <w:t>VAGRANTFILE_API_VERSION) do |</w:t>
      </w:r>
      <w:proofErr w:type="spellStart"/>
      <w:r>
        <w:t>config</w:t>
      </w:r>
      <w:proofErr w:type="spellEnd"/>
      <w:r>
        <w:t>|</w:t>
      </w:r>
    </w:p>
    <w:p w:rsidR="00D21444" w:rsidRDefault="00D21444" w:rsidP="00D21444">
      <w:r>
        <w:t xml:space="preserve">  # All Vagrant </w:t>
      </w:r>
      <w:proofErr w:type="gramStart"/>
      <w:r>
        <w:t>configuration</w:t>
      </w:r>
      <w:proofErr w:type="gramEnd"/>
      <w:r>
        <w:t xml:space="preserve"> is done here. The most common configuration</w:t>
      </w:r>
    </w:p>
    <w:p w:rsidR="00D21444" w:rsidRDefault="00D21444" w:rsidP="00D21444">
      <w:r>
        <w:t xml:space="preserve">  # </w:t>
      </w:r>
      <w:proofErr w:type="gramStart"/>
      <w:r>
        <w:t>options</w:t>
      </w:r>
      <w:proofErr w:type="gramEnd"/>
      <w:r>
        <w:t xml:space="preserve"> are documented and commented below. For a complete reference,</w:t>
      </w:r>
    </w:p>
    <w:p w:rsidR="00D21444" w:rsidRDefault="00D21444" w:rsidP="00D21444">
      <w:r>
        <w:t xml:space="preserve">  # please </w:t>
      </w:r>
      <w:proofErr w:type="gramStart"/>
      <w:r>
        <w:t>see</w:t>
      </w:r>
      <w:proofErr w:type="gramEnd"/>
      <w:r>
        <w:t xml:space="preserve"> the online documentation at vagrantup.com.</w:t>
      </w:r>
    </w:p>
    <w:p w:rsidR="00D21444" w:rsidRDefault="00D21444" w:rsidP="00D21444"/>
    <w:p w:rsidR="00D21444" w:rsidRDefault="00D21444" w:rsidP="00D21444">
      <w:r>
        <w:t xml:space="preserve">  # Every Vagrant virtual environment requires a box to build off of.</w:t>
      </w:r>
    </w:p>
    <w:p w:rsidR="00D21444" w:rsidRDefault="00D21444" w:rsidP="00D21444">
      <w:r>
        <w:t xml:space="preserve"> </w:t>
      </w:r>
      <w:r w:rsidRPr="00D21444">
        <w:rPr>
          <w:color w:val="FF0000"/>
        </w:rPr>
        <w:t xml:space="preserve"> </w:t>
      </w:r>
      <w:proofErr w:type="spellStart"/>
      <w:r w:rsidRPr="00D21444">
        <w:rPr>
          <w:color w:val="FF0000"/>
          <w:highlight w:val="yellow"/>
        </w:rPr>
        <w:t>config.vm.box</w:t>
      </w:r>
      <w:proofErr w:type="spellEnd"/>
      <w:r w:rsidRPr="00D21444">
        <w:rPr>
          <w:color w:val="FF0000"/>
          <w:highlight w:val="yellow"/>
        </w:rPr>
        <w:t xml:space="preserve"> = "</w:t>
      </w:r>
      <w:proofErr w:type="spellStart"/>
      <w:r w:rsidRPr="00D21444">
        <w:rPr>
          <w:color w:val="FF0000"/>
          <w:highlight w:val="yellow"/>
        </w:rPr>
        <w:t>debain</w:t>
      </w:r>
      <w:proofErr w:type="spellEnd"/>
      <w:r w:rsidRPr="00D21444">
        <w:rPr>
          <w:color w:val="FF0000"/>
          <w:highlight w:val="yellow"/>
        </w:rPr>
        <w:t>"</w:t>
      </w:r>
    </w:p>
    <w:p w:rsidR="00D21444" w:rsidRDefault="00D21444" w:rsidP="00D21444"/>
    <w:p w:rsidR="00D21444" w:rsidRDefault="00D21444" w:rsidP="00D21444">
      <w:r>
        <w:t xml:space="preserve">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from where the '</w:t>
      </w:r>
      <w:proofErr w:type="spellStart"/>
      <w:r>
        <w:t>config.vm.box</w:t>
      </w:r>
      <w:proofErr w:type="spellEnd"/>
      <w:r>
        <w:t>' box will be fetched if it</w:t>
      </w:r>
    </w:p>
    <w:p w:rsidR="00D21444" w:rsidRDefault="00D21444" w:rsidP="00D21444">
      <w:r>
        <w:t xml:space="preserve">  # doesn't already exist on the user's system.</w:t>
      </w:r>
    </w:p>
    <w:p w:rsidR="00D21444" w:rsidRDefault="00D21444" w:rsidP="00D21444">
      <w:r>
        <w:t xml:space="preserve">  # </w:t>
      </w:r>
      <w:proofErr w:type="spellStart"/>
      <w:r>
        <w:t>config.vm.box_url</w:t>
      </w:r>
      <w:proofErr w:type="spellEnd"/>
      <w:r>
        <w:t xml:space="preserve"> = "http://domain.com/path/to/</w:t>
      </w:r>
      <w:proofErr w:type="spellStart"/>
      <w:r>
        <w:t>above.box</w:t>
      </w:r>
      <w:proofErr w:type="spellEnd"/>
      <w:r>
        <w:t>"</w:t>
      </w:r>
    </w:p>
    <w:p w:rsidR="00D21444" w:rsidRDefault="00D21444" w:rsidP="00D21444"/>
    <w:p w:rsidR="00D21444" w:rsidRDefault="00D21444" w:rsidP="00D21444">
      <w:r>
        <w:t xml:space="preserve">  # Create a forwarded port mapping which allows access to a specific port</w:t>
      </w:r>
    </w:p>
    <w:p w:rsidR="00D21444" w:rsidRDefault="00D21444" w:rsidP="00D21444">
      <w:r>
        <w:t xml:space="preserve">  # </w:t>
      </w:r>
      <w:proofErr w:type="gramStart"/>
      <w:r>
        <w:t>within</w:t>
      </w:r>
      <w:proofErr w:type="gramEnd"/>
      <w:r>
        <w:t xml:space="preserve"> the machine from a port on the host machine. In the example below,</w:t>
      </w:r>
    </w:p>
    <w:p w:rsidR="00D21444" w:rsidRDefault="00D21444" w:rsidP="00D21444">
      <w:r>
        <w:t xml:space="preserve">  # accessing "localhost</w:t>
      </w:r>
      <w:proofErr w:type="gramStart"/>
      <w:r>
        <w:t>:8080</w:t>
      </w:r>
      <w:proofErr w:type="gramEnd"/>
      <w:r>
        <w:t>" will access port 80 on the guest machine.</w:t>
      </w:r>
    </w:p>
    <w:p w:rsidR="00D21444" w:rsidRDefault="00D21444" w:rsidP="00D21444">
      <w:r>
        <w:t xml:space="preserve">  # </w:t>
      </w:r>
      <w:proofErr w:type="spellStart"/>
      <w:proofErr w:type="gramStart"/>
      <w:r>
        <w:t>config.vm.network</w:t>
      </w:r>
      <w:proofErr w:type="spellEnd"/>
      <w:r>
        <w:t xml:space="preserve"> :</w:t>
      </w:r>
      <w:proofErr w:type="spellStart"/>
      <w:proofErr w:type="gramEnd"/>
      <w:r>
        <w:t>forwarded_port</w:t>
      </w:r>
      <w:proofErr w:type="spellEnd"/>
      <w:r>
        <w:t>, guest: 80, host: 8080</w:t>
      </w:r>
    </w:p>
    <w:p w:rsidR="00D21444" w:rsidRDefault="00D21444" w:rsidP="00D21444"/>
    <w:p w:rsidR="00D21444" w:rsidRDefault="00D21444" w:rsidP="00D21444">
      <w:r>
        <w:t xml:space="preserve">  # Create a private network, which allows host-only access to the machine</w:t>
      </w:r>
    </w:p>
    <w:p w:rsidR="00D21444" w:rsidRDefault="00D21444" w:rsidP="00D21444">
      <w:r>
        <w:lastRenderedPageBreak/>
        <w:t xml:space="preserve">  </w:t>
      </w:r>
      <w:proofErr w:type="gramStart"/>
      <w:r>
        <w:t># using a specific IP.</w:t>
      </w:r>
      <w:proofErr w:type="gramEnd"/>
    </w:p>
    <w:p w:rsidR="00D21444" w:rsidRDefault="00D21444" w:rsidP="00D21444">
      <w:r>
        <w:t xml:space="preserve">  </w:t>
      </w:r>
      <w:proofErr w:type="spellStart"/>
      <w:proofErr w:type="gramStart"/>
      <w:r w:rsidRPr="00D21444">
        <w:rPr>
          <w:color w:val="FF0000"/>
          <w:highlight w:val="yellow"/>
        </w:rPr>
        <w:t>config.vm.network</w:t>
      </w:r>
      <w:proofErr w:type="spellEnd"/>
      <w:r w:rsidRPr="00D21444">
        <w:rPr>
          <w:color w:val="FF0000"/>
          <w:highlight w:val="yellow"/>
        </w:rPr>
        <w:t xml:space="preserve"> :</w:t>
      </w:r>
      <w:proofErr w:type="spellStart"/>
      <w:proofErr w:type="gramEnd"/>
      <w:r w:rsidRPr="00D21444">
        <w:rPr>
          <w:color w:val="FF0000"/>
          <w:highlight w:val="yellow"/>
        </w:rPr>
        <w:t>private_network</w:t>
      </w:r>
      <w:proofErr w:type="spellEnd"/>
      <w:r w:rsidRPr="00D21444">
        <w:rPr>
          <w:color w:val="FF0000"/>
          <w:highlight w:val="yellow"/>
        </w:rPr>
        <w:t xml:space="preserve">, </w:t>
      </w:r>
      <w:proofErr w:type="spellStart"/>
      <w:r w:rsidRPr="00D21444">
        <w:rPr>
          <w:color w:val="FF0000"/>
          <w:highlight w:val="yellow"/>
        </w:rPr>
        <w:t>ip</w:t>
      </w:r>
      <w:proofErr w:type="spellEnd"/>
      <w:r w:rsidRPr="00D21444">
        <w:rPr>
          <w:color w:val="FF0000"/>
          <w:highlight w:val="yellow"/>
        </w:rPr>
        <w:t>: "192.168.33.10"</w:t>
      </w:r>
    </w:p>
    <w:p w:rsidR="00D21444" w:rsidRDefault="00D21444" w:rsidP="00D21444"/>
    <w:p w:rsidR="00D21444" w:rsidRDefault="00D21444" w:rsidP="00D21444">
      <w:r>
        <w:t xml:space="preserve">  # Create a public network, which generally matched to bridged network.</w:t>
      </w:r>
    </w:p>
    <w:p w:rsidR="00D21444" w:rsidRDefault="00D21444" w:rsidP="00D21444">
      <w:r>
        <w:t xml:space="preserve">  # </w:t>
      </w:r>
      <w:proofErr w:type="gramStart"/>
      <w:r>
        <w:t>Bridged</w:t>
      </w:r>
      <w:proofErr w:type="gramEnd"/>
      <w:r>
        <w:t xml:space="preserve"> networks make the machine appear as another physical device on</w:t>
      </w:r>
    </w:p>
    <w:p w:rsidR="00D21444" w:rsidRDefault="00D21444" w:rsidP="00D21444">
      <w:r>
        <w:t xml:space="preserve">  # </w:t>
      </w:r>
      <w:proofErr w:type="gramStart"/>
      <w:r>
        <w:t>your</w:t>
      </w:r>
      <w:proofErr w:type="gramEnd"/>
      <w:r>
        <w:t xml:space="preserve"> network.</w:t>
      </w:r>
    </w:p>
    <w:p w:rsidR="00D21444" w:rsidRDefault="00D21444" w:rsidP="00D21444">
      <w:r>
        <w:t xml:space="preserve">  # </w:t>
      </w:r>
      <w:proofErr w:type="spellStart"/>
      <w:proofErr w:type="gramStart"/>
      <w:r>
        <w:t>config.vm.network</w:t>
      </w:r>
      <w:proofErr w:type="spellEnd"/>
      <w:r>
        <w:t xml:space="preserve"> :</w:t>
      </w:r>
      <w:proofErr w:type="spellStart"/>
      <w:proofErr w:type="gramEnd"/>
      <w:r>
        <w:t>public_network</w:t>
      </w:r>
      <w:proofErr w:type="spellEnd"/>
    </w:p>
    <w:p w:rsidR="00D21444" w:rsidRDefault="00D21444" w:rsidP="00D21444"/>
    <w:p w:rsidR="00D21444" w:rsidRDefault="00D21444" w:rsidP="00D21444">
      <w:r>
        <w:t xml:space="preserve">  # If true, then any SSH connections made will enable agent forwarding.</w:t>
      </w:r>
    </w:p>
    <w:p w:rsidR="00D21444" w:rsidRDefault="00D21444" w:rsidP="00D21444">
      <w:r>
        <w:t xml:space="preserve">  # Default value: false</w:t>
      </w:r>
    </w:p>
    <w:p w:rsidR="00D21444" w:rsidRDefault="00D21444" w:rsidP="00D21444">
      <w:r>
        <w:t xml:space="preserve">  # </w:t>
      </w:r>
      <w:proofErr w:type="spellStart"/>
      <w:r>
        <w:t>config.ssh.forward_agent</w:t>
      </w:r>
      <w:proofErr w:type="spellEnd"/>
      <w:r>
        <w:t xml:space="preserve"> = true</w:t>
      </w:r>
    </w:p>
    <w:p w:rsidR="00D21444" w:rsidRDefault="00D21444" w:rsidP="00D21444"/>
    <w:p w:rsidR="00D21444" w:rsidRDefault="00D21444" w:rsidP="00D21444">
      <w:r>
        <w:t xml:space="preserve">  # Share an additional folder to the guest VM. The first argument is</w:t>
      </w:r>
    </w:p>
    <w:p w:rsidR="00D21444" w:rsidRDefault="00D21444" w:rsidP="00D21444">
      <w:r>
        <w:t xml:space="preserve">  # </w:t>
      </w:r>
      <w:proofErr w:type="gramStart"/>
      <w:r>
        <w:t>the</w:t>
      </w:r>
      <w:proofErr w:type="gramEnd"/>
      <w:r>
        <w:t xml:space="preserve"> path on the host to the actual folder. The second argument is</w:t>
      </w:r>
    </w:p>
    <w:p w:rsidR="00D21444" w:rsidRDefault="00D21444" w:rsidP="00D21444">
      <w:r>
        <w:t xml:space="preserve">  # </w:t>
      </w:r>
      <w:proofErr w:type="gramStart"/>
      <w:r>
        <w:t>the</w:t>
      </w:r>
      <w:proofErr w:type="gramEnd"/>
      <w:r>
        <w:t xml:space="preserve"> path on the guest to mount the folder. And the optional third</w:t>
      </w:r>
    </w:p>
    <w:p w:rsidR="00D21444" w:rsidRDefault="00D21444" w:rsidP="00D21444">
      <w:r>
        <w:t xml:space="preserve">  # </w:t>
      </w:r>
      <w:proofErr w:type="gramStart"/>
      <w:r>
        <w:t>argument</w:t>
      </w:r>
      <w:proofErr w:type="gramEnd"/>
      <w:r>
        <w:t xml:space="preserve"> is a set of non-required options.</w:t>
      </w:r>
    </w:p>
    <w:p w:rsidR="00D21444" w:rsidRDefault="00D21444" w:rsidP="00D21444">
      <w:r>
        <w:t xml:space="preserve"> </w:t>
      </w:r>
      <w:r w:rsidRPr="00D21444">
        <w:rPr>
          <w:color w:val="FF0000"/>
        </w:rPr>
        <w:t xml:space="preserve"> </w:t>
      </w:r>
      <w:proofErr w:type="spellStart"/>
      <w:r w:rsidRPr="00D21444">
        <w:rPr>
          <w:color w:val="FF0000"/>
          <w:highlight w:val="yellow"/>
        </w:rPr>
        <w:t>config.vm.synced_folder</w:t>
      </w:r>
      <w:proofErr w:type="spellEnd"/>
      <w:r w:rsidRPr="00D21444">
        <w:rPr>
          <w:color w:val="FF0000"/>
          <w:highlight w:val="yellow"/>
        </w:rPr>
        <w:t xml:space="preserve"> "</w:t>
      </w:r>
      <w:proofErr w:type="gramStart"/>
      <w:r w:rsidRPr="00D21444">
        <w:rPr>
          <w:color w:val="FF0000"/>
          <w:highlight w:val="yellow"/>
        </w:rPr>
        <w:t>./</w:t>
      </w:r>
      <w:proofErr w:type="gramEnd"/>
      <w:r w:rsidRPr="00D21444">
        <w:rPr>
          <w:color w:val="FF0000"/>
          <w:highlight w:val="yellow"/>
        </w:rPr>
        <w:t>", "/d"</w:t>
      </w:r>
      <w:bookmarkStart w:id="0" w:name="_GoBack"/>
      <w:bookmarkEnd w:id="0"/>
    </w:p>
    <w:p w:rsidR="00D21444" w:rsidRDefault="00D21444" w:rsidP="00D21444"/>
    <w:p w:rsidR="00D21444" w:rsidRDefault="00D21444" w:rsidP="00D21444">
      <w:r>
        <w:t xml:space="preserve">  # Provider-specific configuration so you can fine-tune various</w:t>
      </w:r>
    </w:p>
    <w:p w:rsidR="00D21444" w:rsidRDefault="00D21444" w:rsidP="00D21444">
      <w:r>
        <w:t xml:space="preserve">  </w:t>
      </w:r>
      <w:proofErr w:type="gramStart"/>
      <w:r>
        <w:t># backing providers for Vagrant.</w:t>
      </w:r>
      <w:proofErr w:type="gramEnd"/>
      <w:r>
        <w:t xml:space="preserve"> These expose provider-specific options.</w:t>
      </w:r>
    </w:p>
    <w:p w:rsidR="00D21444" w:rsidRDefault="00D21444" w:rsidP="00D21444">
      <w:r>
        <w:t xml:space="preserve">  # Example for </w:t>
      </w:r>
      <w:proofErr w:type="spellStart"/>
      <w:r>
        <w:t>VirtualBox</w:t>
      </w:r>
      <w:proofErr w:type="spellEnd"/>
      <w:r>
        <w:t>: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</w:t>
      </w:r>
      <w:proofErr w:type="spellStart"/>
      <w:proofErr w:type="gramStart"/>
      <w:r>
        <w:t>config.vm.provider</w:t>
      </w:r>
      <w:proofErr w:type="spellEnd"/>
      <w:r>
        <w:t xml:space="preserve"> :</w:t>
      </w:r>
      <w:proofErr w:type="spellStart"/>
      <w:r>
        <w:t>virtualbox</w:t>
      </w:r>
      <w:proofErr w:type="spellEnd"/>
      <w:proofErr w:type="gramEnd"/>
      <w:r>
        <w:t xml:space="preserve"> do |</w:t>
      </w:r>
      <w:proofErr w:type="spellStart"/>
      <w:r>
        <w:t>vb</w:t>
      </w:r>
      <w:proofErr w:type="spellEnd"/>
      <w:r>
        <w:t>|</w:t>
      </w:r>
    </w:p>
    <w:p w:rsidR="00D21444" w:rsidRDefault="00D21444" w:rsidP="00D21444">
      <w:r>
        <w:t xml:space="preserve">  #   # </w:t>
      </w:r>
      <w:proofErr w:type="gramStart"/>
      <w:r>
        <w:t>Don't</w:t>
      </w:r>
      <w:proofErr w:type="gramEnd"/>
      <w:r>
        <w:t xml:space="preserve"> boot with headless mode</w:t>
      </w:r>
    </w:p>
    <w:p w:rsidR="00D21444" w:rsidRDefault="00D21444" w:rsidP="00D21444">
      <w:r>
        <w:t xml:space="preserve">  #   </w:t>
      </w:r>
      <w:proofErr w:type="spellStart"/>
      <w:r>
        <w:t>vb.gui</w:t>
      </w:r>
      <w:proofErr w:type="spellEnd"/>
      <w:r>
        <w:t xml:space="preserve"> = true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</w:t>
      </w:r>
      <w:proofErr w:type="gramStart"/>
      <w:r>
        <w:t xml:space="preserve">#   # Use </w:t>
      </w:r>
      <w:proofErr w:type="spellStart"/>
      <w:r>
        <w:t>VBoxManage</w:t>
      </w:r>
      <w:proofErr w:type="spellEnd"/>
      <w:r>
        <w:t xml:space="preserve"> to customize the VM.</w:t>
      </w:r>
      <w:proofErr w:type="gramEnd"/>
      <w:r>
        <w:t xml:space="preserve"> For example to change memory:</w:t>
      </w:r>
    </w:p>
    <w:p w:rsidR="00D21444" w:rsidRDefault="00D21444" w:rsidP="00D21444">
      <w:r>
        <w:t xml:space="preserve">  #   </w:t>
      </w:r>
      <w:proofErr w:type="spellStart"/>
      <w:r>
        <w:t>vb.customize</w:t>
      </w:r>
      <w:proofErr w:type="spellEnd"/>
      <w:r>
        <w:t xml:space="preserve"> ["</w:t>
      </w:r>
      <w:proofErr w:type="spellStart"/>
      <w:r>
        <w:t>modifyvm</w:t>
      </w:r>
      <w:proofErr w:type="spellEnd"/>
      <w:proofErr w:type="gramStart"/>
      <w:r>
        <w:t>", :id</w:t>
      </w:r>
      <w:proofErr w:type="gramEnd"/>
      <w:r>
        <w:t>, "--memory", "1024"]</w:t>
      </w:r>
    </w:p>
    <w:p w:rsidR="00D21444" w:rsidRDefault="00D21444" w:rsidP="00D21444">
      <w:r>
        <w:t xml:space="preserve">  # </w:t>
      </w:r>
      <w:proofErr w:type="gramStart"/>
      <w:r>
        <w:t>end</w:t>
      </w:r>
      <w:proofErr w:type="gramEnd"/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View the documentation for the provider you're using for more</w:t>
      </w:r>
    </w:p>
    <w:p w:rsidR="00D21444" w:rsidRDefault="00D21444" w:rsidP="00D21444">
      <w:r>
        <w:t xml:space="preserve">  # </w:t>
      </w:r>
      <w:proofErr w:type="gramStart"/>
      <w:r>
        <w:t>information</w:t>
      </w:r>
      <w:proofErr w:type="gramEnd"/>
      <w:r>
        <w:t xml:space="preserve"> on available options.</w:t>
      </w:r>
    </w:p>
    <w:p w:rsidR="00D21444" w:rsidRDefault="00D21444" w:rsidP="00D21444"/>
    <w:p w:rsidR="00D21444" w:rsidRDefault="00D21444" w:rsidP="00D21444">
      <w:r>
        <w:t xml:space="preserve">  # Enable provisioning with Puppet stand alone.  Puppet manifests</w:t>
      </w:r>
    </w:p>
    <w:p w:rsidR="00D21444" w:rsidRDefault="00D21444" w:rsidP="00D21444">
      <w:r>
        <w:t xml:space="preserve">  # </w:t>
      </w:r>
      <w:proofErr w:type="gramStart"/>
      <w:r>
        <w:t>are</w:t>
      </w:r>
      <w:proofErr w:type="gramEnd"/>
      <w:r>
        <w:t xml:space="preserve"> contained in a directory path relative to this </w:t>
      </w:r>
      <w:proofErr w:type="spellStart"/>
      <w:r>
        <w:t>Vagrantfile</w:t>
      </w:r>
      <w:proofErr w:type="spellEnd"/>
      <w:r>
        <w:t>.</w:t>
      </w:r>
    </w:p>
    <w:p w:rsidR="00D21444" w:rsidRDefault="00D21444" w:rsidP="00D21444">
      <w:r>
        <w:t xml:space="preserve">  # </w:t>
      </w:r>
      <w:proofErr w:type="gramStart"/>
      <w:r>
        <w:t>You</w:t>
      </w:r>
      <w:proofErr w:type="gramEnd"/>
      <w:r>
        <w:t xml:space="preserve"> will need to create the manifests directory and a manifest in</w:t>
      </w:r>
    </w:p>
    <w:p w:rsidR="00D21444" w:rsidRDefault="00D21444" w:rsidP="00D21444">
      <w:r>
        <w:t xml:space="preserve">  # </w:t>
      </w:r>
      <w:proofErr w:type="gramStart"/>
      <w:r>
        <w:t>the</w:t>
      </w:r>
      <w:proofErr w:type="gramEnd"/>
      <w:r>
        <w:t xml:space="preserve"> file </w:t>
      </w:r>
      <w:proofErr w:type="spellStart"/>
      <w:r>
        <w:t>debain.pp</w:t>
      </w:r>
      <w:proofErr w:type="spellEnd"/>
      <w:r>
        <w:t xml:space="preserve"> in the </w:t>
      </w:r>
      <w:proofErr w:type="spellStart"/>
      <w:r>
        <w:t>manifests_path</w:t>
      </w:r>
      <w:proofErr w:type="spellEnd"/>
      <w:r>
        <w:t xml:space="preserve"> directory.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</w:t>
      </w:r>
      <w:proofErr w:type="gramStart"/>
      <w:r>
        <w:t>An</w:t>
      </w:r>
      <w:proofErr w:type="gramEnd"/>
      <w:r>
        <w:t xml:space="preserve"> example Puppet manifest to provision the message of the day: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# group </w:t>
      </w:r>
      <w:proofErr w:type="gramStart"/>
      <w:r>
        <w:t>{ "</w:t>
      </w:r>
      <w:proofErr w:type="gramEnd"/>
      <w:r>
        <w:t>puppet":</w:t>
      </w:r>
    </w:p>
    <w:p w:rsidR="00D21444" w:rsidRDefault="00D21444" w:rsidP="00D21444">
      <w:r>
        <w:t xml:space="preserve">  # #   ensure =&gt; "present",</w:t>
      </w:r>
    </w:p>
    <w:p w:rsidR="00D21444" w:rsidRDefault="00D21444" w:rsidP="00D21444">
      <w:r>
        <w:t xml:space="preserve">  # # }</w:t>
      </w:r>
    </w:p>
    <w:p w:rsidR="00D21444" w:rsidRDefault="00D21444" w:rsidP="00D21444">
      <w:r>
        <w:t xml:space="preserve">  # #</w:t>
      </w:r>
    </w:p>
    <w:p w:rsidR="00D21444" w:rsidRDefault="00D21444" w:rsidP="00D21444">
      <w:r>
        <w:lastRenderedPageBreak/>
        <w:t xml:space="preserve">  # # File </w:t>
      </w:r>
      <w:proofErr w:type="gramStart"/>
      <w:r>
        <w:t>{ owner</w:t>
      </w:r>
      <w:proofErr w:type="gramEnd"/>
      <w:r>
        <w:t xml:space="preserve"> =&gt; 0, group =&gt; 0, mode =&gt; 0644 }</w:t>
      </w:r>
    </w:p>
    <w:p w:rsidR="00D21444" w:rsidRDefault="00D21444" w:rsidP="00D21444">
      <w:r>
        <w:t xml:space="preserve">  # #</w:t>
      </w:r>
    </w:p>
    <w:p w:rsidR="00D21444" w:rsidRDefault="00D21444" w:rsidP="00D21444">
      <w:r>
        <w:t xml:space="preserve">  # # file </w:t>
      </w:r>
      <w:proofErr w:type="gramStart"/>
      <w:r>
        <w:t>{ '</w:t>
      </w:r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>':</w:t>
      </w:r>
    </w:p>
    <w:p w:rsidR="00D21444" w:rsidRDefault="00D21444" w:rsidP="00D21444">
      <w:r>
        <w:t xml:space="preserve">  # #   content </w:t>
      </w:r>
      <w:proofErr w:type="gramStart"/>
      <w:r>
        <w:t>=</w:t>
      </w:r>
      <w:proofErr w:type="gramEnd"/>
      <w:r>
        <w:t>&gt; "Welcome to your Vagrant-built virtual machine!</w:t>
      </w:r>
    </w:p>
    <w:p w:rsidR="00D21444" w:rsidRDefault="00D21444" w:rsidP="00D21444">
      <w:r>
        <w:t xml:space="preserve">  # #               Managed by Puppet.\n"</w:t>
      </w:r>
    </w:p>
    <w:p w:rsidR="00D21444" w:rsidRDefault="00D21444" w:rsidP="00D21444">
      <w:r>
        <w:t xml:space="preserve">  # # }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</w:t>
      </w:r>
      <w:proofErr w:type="spellStart"/>
      <w:proofErr w:type="gramStart"/>
      <w:r>
        <w:t>config.vm.provision</w:t>
      </w:r>
      <w:proofErr w:type="spellEnd"/>
      <w:r>
        <w:t xml:space="preserve"> :puppet</w:t>
      </w:r>
      <w:proofErr w:type="gramEnd"/>
      <w:r>
        <w:t xml:space="preserve"> do |puppet|</w:t>
      </w:r>
    </w:p>
    <w:p w:rsidR="00D21444" w:rsidRDefault="00D21444" w:rsidP="00D21444">
      <w:r>
        <w:t xml:space="preserve">  #   </w:t>
      </w:r>
      <w:proofErr w:type="spellStart"/>
      <w:r>
        <w:t>puppet.manifests_path</w:t>
      </w:r>
      <w:proofErr w:type="spellEnd"/>
      <w:r>
        <w:t xml:space="preserve"> = "manifests"</w:t>
      </w:r>
    </w:p>
    <w:p w:rsidR="00D21444" w:rsidRDefault="00D21444" w:rsidP="00D21444">
      <w:r>
        <w:t xml:space="preserve">  #   </w:t>
      </w:r>
      <w:proofErr w:type="spellStart"/>
      <w:r>
        <w:t>puppet.manifest_</w:t>
      </w:r>
      <w:proofErr w:type="gramStart"/>
      <w:r>
        <w:t>file</w:t>
      </w:r>
      <w:proofErr w:type="spellEnd"/>
      <w:r>
        <w:t xml:space="preserve">  =</w:t>
      </w:r>
      <w:proofErr w:type="gramEnd"/>
      <w:r>
        <w:t xml:space="preserve"> "</w:t>
      </w:r>
      <w:proofErr w:type="spellStart"/>
      <w:r>
        <w:t>site.pp</w:t>
      </w:r>
      <w:proofErr w:type="spellEnd"/>
      <w:r>
        <w:t>"</w:t>
      </w:r>
    </w:p>
    <w:p w:rsidR="00D21444" w:rsidRDefault="00D21444" w:rsidP="00D21444">
      <w:r>
        <w:t xml:space="preserve">  # </w:t>
      </w:r>
      <w:proofErr w:type="gramStart"/>
      <w:r>
        <w:t>end</w:t>
      </w:r>
      <w:proofErr w:type="gramEnd"/>
    </w:p>
    <w:p w:rsidR="00D21444" w:rsidRDefault="00D21444" w:rsidP="00D21444"/>
    <w:p w:rsidR="00D21444" w:rsidRDefault="00D21444" w:rsidP="00D21444">
      <w:r>
        <w:t xml:space="preserve">  # Enable provisioning with chef solo, specifying a cookbooks path, roles</w:t>
      </w:r>
    </w:p>
    <w:p w:rsidR="00D21444" w:rsidRDefault="00D21444" w:rsidP="00D21444">
      <w:r>
        <w:t xml:space="preserve">  # </w:t>
      </w:r>
      <w:proofErr w:type="gramStart"/>
      <w:r>
        <w:t>path</w:t>
      </w:r>
      <w:proofErr w:type="gramEnd"/>
      <w:r>
        <w:t xml:space="preserve">, and </w:t>
      </w:r>
      <w:proofErr w:type="spellStart"/>
      <w:r>
        <w:t>data_bags</w:t>
      </w:r>
      <w:proofErr w:type="spellEnd"/>
      <w:r>
        <w:t xml:space="preserve"> path (all relative to this </w:t>
      </w:r>
      <w:proofErr w:type="spellStart"/>
      <w:r>
        <w:t>Vagrantfile</w:t>
      </w:r>
      <w:proofErr w:type="spellEnd"/>
      <w:r>
        <w:t>), and adding</w:t>
      </w:r>
    </w:p>
    <w:p w:rsidR="00D21444" w:rsidRDefault="00D21444" w:rsidP="00D21444">
      <w:r>
        <w:t xml:space="preserve">  # </w:t>
      </w:r>
      <w:proofErr w:type="gramStart"/>
      <w:r>
        <w:t>some</w:t>
      </w:r>
      <w:proofErr w:type="gramEnd"/>
      <w:r>
        <w:t xml:space="preserve"> recipes and/or roles.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</w:t>
      </w:r>
      <w:proofErr w:type="spellStart"/>
      <w:proofErr w:type="gramStart"/>
      <w:r>
        <w:t>config.vm.provision</w:t>
      </w:r>
      <w:proofErr w:type="spellEnd"/>
      <w:r>
        <w:t xml:space="preserve"> :</w:t>
      </w:r>
      <w:proofErr w:type="spellStart"/>
      <w:proofErr w:type="gramEnd"/>
      <w:r>
        <w:t>chef_solo</w:t>
      </w:r>
      <w:proofErr w:type="spellEnd"/>
      <w:r>
        <w:t xml:space="preserve"> do |chef|</w:t>
      </w:r>
    </w:p>
    <w:p w:rsidR="00D21444" w:rsidRDefault="00D21444" w:rsidP="00D21444">
      <w:r>
        <w:t xml:space="preserve">  #   </w:t>
      </w:r>
      <w:proofErr w:type="spellStart"/>
      <w:r>
        <w:t>chef.cookbooks_path</w:t>
      </w:r>
      <w:proofErr w:type="spellEnd"/>
      <w:r>
        <w:t xml:space="preserve"> = "</w:t>
      </w:r>
      <w:proofErr w:type="gramStart"/>
      <w:r>
        <w:t>..</w:t>
      </w:r>
      <w:proofErr w:type="gramEnd"/>
      <w:r>
        <w:t>/my-recipes/cookbooks"</w:t>
      </w:r>
    </w:p>
    <w:p w:rsidR="00D21444" w:rsidRDefault="00D21444" w:rsidP="00D21444">
      <w:r>
        <w:t xml:space="preserve">  #   </w:t>
      </w:r>
      <w:proofErr w:type="spellStart"/>
      <w:r>
        <w:t>chef.roles_path</w:t>
      </w:r>
      <w:proofErr w:type="spellEnd"/>
      <w:r>
        <w:t xml:space="preserve"> = "</w:t>
      </w:r>
      <w:proofErr w:type="gramStart"/>
      <w:r>
        <w:t>..</w:t>
      </w:r>
      <w:proofErr w:type="gramEnd"/>
      <w:r>
        <w:t>/my-recipes/roles"</w:t>
      </w:r>
    </w:p>
    <w:p w:rsidR="00D21444" w:rsidRDefault="00D21444" w:rsidP="00D21444">
      <w:r>
        <w:t xml:space="preserve">  #   </w:t>
      </w:r>
      <w:proofErr w:type="spellStart"/>
      <w:r>
        <w:t>chef.data_bags_path</w:t>
      </w:r>
      <w:proofErr w:type="spellEnd"/>
      <w:r>
        <w:t xml:space="preserve"> = "</w:t>
      </w:r>
      <w:proofErr w:type="gramStart"/>
      <w:r>
        <w:t>..</w:t>
      </w:r>
      <w:proofErr w:type="gramEnd"/>
      <w:r>
        <w:t>/my-recipes/</w:t>
      </w:r>
      <w:proofErr w:type="spellStart"/>
      <w:r>
        <w:t>data_bags</w:t>
      </w:r>
      <w:proofErr w:type="spellEnd"/>
      <w:r>
        <w:t>"</w:t>
      </w:r>
    </w:p>
    <w:p w:rsidR="00D21444" w:rsidRDefault="00D21444" w:rsidP="00D21444">
      <w:r>
        <w:t xml:space="preserve">  #   </w:t>
      </w:r>
      <w:proofErr w:type="spellStart"/>
      <w:r>
        <w:t>chef.add_recipe</w:t>
      </w:r>
      <w:proofErr w:type="spellEnd"/>
      <w:r>
        <w:t xml:space="preserve"> "</w:t>
      </w:r>
      <w:proofErr w:type="spellStart"/>
      <w:r>
        <w:t>mysql</w:t>
      </w:r>
      <w:proofErr w:type="spellEnd"/>
      <w:r>
        <w:t>"</w:t>
      </w:r>
    </w:p>
    <w:p w:rsidR="00D21444" w:rsidRDefault="00D21444" w:rsidP="00D21444">
      <w:r>
        <w:t xml:space="preserve">  #   </w:t>
      </w:r>
      <w:proofErr w:type="spellStart"/>
      <w:r>
        <w:t>chef.add_role</w:t>
      </w:r>
      <w:proofErr w:type="spellEnd"/>
      <w:r>
        <w:t xml:space="preserve"> "web"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  # </w:t>
      </w:r>
      <w:proofErr w:type="gramStart"/>
      <w:r>
        <w:t>You</w:t>
      </w:r>
      <w:proofErr w:type="gramEnd"/>
      <w:r>
        <w:t xml:space="preserve"> may also specify custom JSON attributes:</w:t>
      </w:r>
    </w:p>
    <w:p w:rsidR="00D21444" w:rsidRDefault="00D21444" w:rsidP="00D21444">
      <w:r>
        <w:t xml:space="preserve">  #   </w:t>
      </w:r>
      <w:proofErr w:type="spellStart"/>
      <w:r>
        <w:t>chef.json</w:t>
      </w:r>
      <w:proofErr w:type="spellEnd"/>
      <w:r>
        <w:t xml:space="preserve"> = </w:t>
      </w:r>
      <w:proofErr w:type="gramStart"/>
      <w:r>
        <w:t>{ :</w:t>
      </w:r>
      <w:proofErr w:type="spellStart"/>
      <w:proofErr w:type="gramEnd"/>
      <w:r>
        <w:t>mysql_password</w:t>
      </w:r>
      <w:proofErr w:type="spellEnd"/>
      <w:r>
        <w:t xml:space="preserve"> =&gt; "foo" }</w:t>
      </w:r>
    </w:p>
    <w:p w:rsidR="00D21444" w:rsidRDefault="00D21444" w:rsidP="00D21444">
      <w:r>
        <w:t xml:space="preserve">  # </w:t>
      </w:r>
      <w:proofErr w:type="gramStart"/>
      <w:r>
        <w:t>end</w:t>
      </w:r>
      <w:proofErr w:type="gramEnd"/>
    </w:p>
    <w:p w:rsidR="00D21444" w:rsidRDefault="00D21444" w:rsidP="00D21444"/>
    <w:p w:rsidR="00D21444" w:rsidRDefault="00D21444" w:rsidP="00D21444">
      <w:r>
        <w:t xml:space="preserve">  # Enable provisioning with chef server, specifying the chef server URL,</w:t>
      </w:r>
    </w:p>
    <w:p w:rsidR="00D21444" w:rsidRDefault="00D21444" w:rsidP="00D21444">
      <w:r>
        <w:t xml:space="preserve">  # </w:t>
      </w:r>
      <w:proofErr w:type="gramStart"/>
      <w:r>
        <w:t>and</w:t>
      </w:r>
      <w:proofErr w:type="gramEnd"/>
      <w:r>
        <w:t xml:space="preserve"> the path to the validation key (relative to this </w:t>
      </w:r>
      <w:proofErr w:type="spellStart"/>
      <w:r>
        <w:t>Vagrantfile</w:t>
      </w:r>
      <w:proofErr w:type="spellEnd"/>
      <w:r>
        <w:t>).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The </w:t>
      </w:r>
      <w:proofErr w:type="spellStart"/>
      <w:r>
        <w:t>Opscode</w:t>
      </w:r>
      <w:proofErr w:type="spellEnd"/>
      <w:r>
        <w:t xml:space="preserve"> Platform uses HTTPS. Substitute your organization for</w:t>
      </w:r>
    </w:p>
    <w:p w:rsidR="00D21444" w:rsidRDefault="00D21444" w:rsidP="00D21444">
      <w:r>
        <w:t xml:space="preserve">  </w:t>
      </w:r>
      <w:proofErr w:type="gramStart"/>
      <w:r>
        <w:t># ORGNAME in the URL and validation key.</w:t>
      </w:r>
      <w:proofErr w:type="gramEnd"/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</w:t>
      </w:r>
      <w:proofErr w:type="gramStart"/>
      <w:r>
        <w:t>If</w:t>
      </w:r>
      <w:proofErr w:type="gramEnd"/>
      <w:r>
        <w:t xml:space="preserve"> you have your own Chef Server, use the appropriate URL, which may be</w:t>
      </w:r>
    </w:p>
    <w:p w:rsidR="00D21444" w:rsidRDefault="00D21444" w:rsidP="00D21444">
      <w:r>
        <w:t xml:space="preserve">  </w:t>
      </w:r>
      <w:proofErr w:type="gramStart"/>
      <w:r>
        <w:t># HTTP instead of HTTPS depending on your configuration.</w:t>
      </w:r>
      <w:proofErr w:type="gramEnd"/>
      <w:r>
        <w:t xml:space="preserve"> Also change the</w:t>
      </w:r>
    </w:p>
    <w:p w:rsidR="00D21444" w:rsidRDefault="00D21444" w:rsidP="00D21444">
      <w:r>
        <w:t xml:space="preserve">  # </w:t>
      </w:r>
      <w:proofErr w:type="gramStart"/>
      <w:r>
        <w:t>validation</w:t>
      </w:r>
      <w:proofErr w:type="gramEnd"/>
      <w:r>
        <w:t xml:space="preserve"> key to </w:t>
      </w:r>
      <w:proofErr w:type="spellStart"/>
      <w:r>
        <w:t>validation.pem</w:t>
      </w:r>
      <w:proofErr w:type="spellEnd"/>
      <w:r>
        <w:t>.</w:t>
      </w:r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</w:t>
      </w:r>
      <w:proofErr w:type="spellStart"/>
      <w:proofErr w:type="gramStart"/>
      <w:r>
        <w:t>config.vm.provision</w:t>
      </w:r>
      <w:proofErr w:type="spellEnd"/>
      <w:r>
        <w:t xml:space="preserve"> :</w:t>
      </w:r>
      <w:proofErr w:type="spellStart"/>
      <w:proofErr w:type="gramEnd"/>
      <w:r>
        <w:t>chef_client</w:t>
      </w:r>
      <w:proofErr w:type="spellEnd"/>
      <w:r>
        <w:t xml:space="preserve"> do |chef|</w:t>
      </w:r>
    </w:p>
    <w:p w:rsidR="00D21444" w:rsidRDefault="00D21444" w:rsidP="00D21444">
      <w:r>
        <w:t xml:space="preserve">  #   </w:t>
      </w:r>
      <w:proofErr w:type="spellStart"/>
      <w:r>
        <w:t>chef.chef_server_url</w:t>
      </w:r>
      <w:proofErr w:type="spellEnd"/>
      <w:r>
        <w:t xml:space="preserve"> = "https://api.opscode.com/organizations/ORGNAME"</w:t>
      </w:r>
    </w:p>
    <w:p w:rsidR="00D21444" w:rsidRDefault="00D21444" w:rsidP="00D21444">
      <w:r>
        <w:t xml:space="preserve">  #   </w:t>
      </w:r>
      <w:proofErr w:type="spellStart"/>
      <w:r>
        <w:t>chef.validation_key_path</w:t>
      </w:r>
      <w:proofErr w:type="spellEnd"/>
      <w:r>
        <w:t xml:space="preserve"> = "ORGNAME-</w:t>
      </w:r>
      <w:proofErr w:type="spellStart"/>
      <w:r>
        <w:t>validator.pem</w:t>
      </w:r>
      <w:proofErr w:type="spellEnd"/>
      <w:r>
        <w:t>"</w:t>
      </w:r>
    </w:p>
    <w:p w:rsidR="00D21444" w:rsidRDefault="00D21444" w:rsidP="00D21444">
      <w:r>
        <w:t xml:space="preserve">  # </w:t>
      </w:r>
      <w:proofErr w:type="gramStart"/>
      <w:r>
        <w:t>end</w:t>
      </w:r>
      <w:proofErr w:type="gramEnd"/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</w:t>
      </w:r>
      <w:proofErr w:type="gramStart"/>
      <w:r>
        <w:t>If</w:t>
      </w:r>
      <w:proofErr w:type="gramEnd"/>
      <w:r>
        <w:t xml:space="preserve"> you're using the </w:t>
      </w:r>
      <w:proofErr w:type="spellStart"/>
      <w:r>
        <w:t>Opscode</w:t>
      </w:r>
      <w:proofErr w:type="spellEnd"/>
      <w:r>
        <w:t xml:space="preserve"> platform, your validator client is</w:t>
      </w:r>
    </w:p>
    <w:p w:rsidR="00D21444" w:rsidRDefault="00D21444" w:rsidP="00D21444">
      <w:r>
        <w:t xml:space="preserve">  # ORGNAME-validator, replacing ORGNAME with your organization name.</w:t>
      </w:r>
    </w:p>
    <w:p w:rsidR="00D21444" w:rsidRDefault="00D21444" w:rsidP="00D21444">
      <w:r>
        <w:lastRenderedPageBreak/>
        <w:t xml:space="preserve">  #</w:t>
      </w:r>
    </w:p>
    <w:p w:rsidR="00D21444" w:rsidRDefault="00D21444" w:rsidP="00D21444">
      <w:r>
        <w:t xml:space="preserve">  # </w:t>
      </w:r>
      <w:proofErr w:type="gramStart"/>
      <w:r>
        <w:t>If</w:t>
      </w:r>
      <w:proofErr w:type="gramEnd"/>
      <w:r>
        <w:t xml:space="preserve"> you have your own Chef Server, the default validation client name is</w:t>
      </w:r>
    </w:p>
    <w:p w:rsidR="00D21444" w:rsidRDefault="00D21444" w:rsidP="00D21444">
      <w:r>
        <w:t xml:space="preserve">  </w:t>
      </w:r>
      <w:proofErr w:type="gramStart"/>
      <w:r>
        <w:t># chef-validator, unless you changed the configuration.</w:t>
      </w:r>
      <w:proofErr w:type="gramEnd"/>
    </w:p>
    <w:p w:rsidR="00D21444" w:rsidRDefault="00D21444" w:rsidP="00D21444">
      <w:r>
        <w:t xml:space="preserve">  #</w:t>
      </w:r>
    </w:p>
    <w:p w:rsidR="00D21444" w:rsidRDefault="00D21444" w:rsidP="00D21444">
      <w:r>
        <w:t xml:space="preserve">  #   </w:t>
      </w:r>
      <w:proofErr w:type="spellStart"/>
      <w:r>
        <w:t>chef.validation_client_name</w:t>
      </w:r>
      <w:proofErr w:type="spellEnd"/>
      <w:r>
        <w:t xml:space="preserve"> = "ORGNAME-validator"</w:t>
      </w:r>
    </w:p>
    <w:p w:rsidR="00D21444" w:rsidRDefault="00D21444" w:rsidP="00D21444">
      <w:pPr>
        <w:rPr>
          <w:rFonts w:hint="eastAsia"/>
        </w:rPr>
      </w:pPr>
      <w:proofErr w:type="gramStart"/>
      <w:r>
        <w:t>end</w:t>
      </w:r>
      <w:proofErr w:type="gramEnd"/>
    </w:p>
    <w:p w:rsidR="007E2085" w:rsidRDefault="007E2085" w:rsidP="007E2085">
      <w:proofErr w:type="gramStart"/>
      <w:r>
        <w:t>4.vagrant</w:t>
      </w:r>
      <w:proofErr w:type="gramEnd"/>
      <w:r>
        <w:t xml:space="preserve"> up</w:t>
      </w:r>
    </w:p>
    <w:p w:rsidR="007E2085" w:rsidRDefault="007E2085" w:rsidP="007E208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用户名</w:t>
      </w:r>
      <w:r>
        <w:rPr>
          <w:rFonts w:hint="eastAsia"/>
        </w:rPr>
        <w:t xml:space="preserve"> vagrant </w:t>
      </w:r>
      <w:r>
        <w:rPr>
          <w:rFonts w:hint="eastAsia"/>
        </w:rPr>
        <w:t>密码</w:t>
      </w:r>
      <w:r>
        <w:rPr>
          <w:rFonts w:hint="eastAsia"/>
        </w:rPr>
        <w:t xml:space="preserve"> vagrant</w:t>
      </w:r>
    </w:p>
    <w:p w:rsidR="007E2085" w:rsidRDefault="007E2085" w:rsidP="007E2085">
      <w:proofErr w:type="gramStart"/>
      <w:r>
        <w:t>6.sudo</w:t>
      </w:r>
      <w:proofErr w:type="gramEnd"/>
      <w:r>
        <w:t xml:space="preserve"> </w:t>
      </w:r>
      <w:proofErr w:type="spellStart"/>
      <w:r>
        <w:t>passwd</w:t>
      </w:r>
      <w:proofErr w:type="spellEnd"/>
    </w:p>
    <w:p w:rsidR="007E2085" w:rsidRDefault="007E2085" w:rsidP="007E208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改用</w:t>
      </w:r>
      <w:r>
        <w:rPr>
          <w:rFonts w:hint="eastAsia"/>
        </w:rPr>
        <w:t xml:space="preserve"> root</w:t>
      </w:r>
      <w:r>
        <w:rPr>
          <w:rFonts w:hint="eastAsia"/>
        </w:rPr>
        <w:t>登录</w:t>
      </w:r>
    </w:p>
    <w:p w:rsidR="007E2085" w:rsidRDefault="007E2085" w:rsidP="007E2085"/>
    <w:p w:rsidR="007E2085" w:rsidRDefault="007E2085" w:rsidP="007E2085">
      <w:proofErr w:type="gramStart"/>
      <w:r>
        <w:t>8.copy</w:t>
      </w:r>
      <w:proofErr w:type="gramEnd"/>
      <w:r>
        <w:t xml:space="preserve"> </w:t>
      </w:r>
      <w:proofErr w:type="spellStart"/>
      <w:r>
        <w:t>syyx_conf</w:t>
      </w:r>
      <w:proofErr w:type="spellEnd"/>
    </w:p>
    <w:p w:rsidR="007E2085" w:rsidRDefault="007E2085" w:rsidP="007E2085"/>
    <w:p w:rsidR="007E2085" w:rsidRDefault="007E2085" w:rsidP="007E2085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设置</w:t>
      </w:r>
      <w:r>
        <w:rPr>
          <w:rFonts w:hint="eastAsia"/>
        </w:rPr>
        <w:t xml:space="preserve"> code- </w:t>
      </w:r>
      <w:r>
        <w:rPr>
          <w:rFonts w:hint="eastAsia"/>
        </w:rPr>
        <w:t>软连接</w:t>
      </w:r>
    </w:p>
    <w:p w:rsidR="007E2085" w:rsidRDefault="007E2085" w:rsidP="007E2085"/>
    <w:p w:rsidR="007E2085" w:rsidRDefault="007E2085" w:rsidP="007E2085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-client</w:t>
      </w:r>
    </w:p>
    <w:p w:rsidR="007E2085" w:rsidRDefault="007E2085" w:rsidP="007E2085"/>
    <w:p w:rsidR="007E2085" w:rsidRDefault="007E2085" w:rsidP="007E2085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安装</w:t>
      </w:r>
      <w:r>
        <w:rPr>
          <w:rFonts w:hint="eastAsia"/>
        </w:rPr>
        <w:t>php5-gd</w:t>
      </w:r>
    </w:p>
    <w:p w:rsidR="007E2085" w:rsidRDefault="007E2085" w:rsidP="007E2085"/>
    <w:p w:rsidR="00320815" w:rsidRDefault="007E2085" w:rsidP="007E2085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更改配置文件里面的</w:t>
      </w:r>
      <w:proofErr w:type="spellStart"/>
      <w:r>
        <w:rPr>
          <w:rFonts w:hint="eastAsia"/>
        </w:rPr>
        <w:t>ip</w:t>
      </w:r>
      <w:proofErr w:type="spellEnd"/>
    </w:p>
    <w:sectPr w:rsidR="00320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74D5B"/>
    <w:multiLevelType w:val="hybridMultilevel"/>
    <w:tmpl w:val="82C08A60"/>
    <w:lvl w:ilvl="0" w:tplc="3766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99"/>
    <w:rsid w:val="000E6D07"/>
    <w:rsid w:val="005C2095"/>
    <w:rsid w:val="007E2085"/>
    <w:rsid w:val="00AB3D99"/>
    <w:rsid w:val="00D2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0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20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20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0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20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2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727</Words>
  <Characters>4149</Characters>
  <Application>Microsoft Office Word</Application>
  <DocSecurity>0</DocSecurity>
  <Lines>34</Lines>
  <Paragraphs>9</Paragraphs>
  <ScaleCrop>false</ScaleCrop>
  <Company>Microsoft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2</cp:revision>
  <dcterms:created xsi:type="dcterms:W3CDTF">2014-04-28T02:03:00Z</dcterms:created>
  <dcterms:modified xsi:type="dcterms:W3CDTF">2014-04-28T02:29:00Z</dcterms:modified>
</cp:coreProperties>
</file>